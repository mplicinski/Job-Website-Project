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35EC525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FFF6EAB" w14:textId="6E4651A6" w:rsidR="00692703" w:rsidRPr="00CF1A49" w:rsidRDefault="00511AD2" w:rsidP="00913946">
            <w:pPr>
              <w:pStyle w:val="Title"/>
            </w:pPr>
            <w:fldSimple w:instr=" MERGEFIELD  first \* Upper  \* MERGEFORMAT ">
              <w:r>
                <w:rPr>
                  <w:caps w:val="0"/>
                  <w:noProof/>
                </w:rPr>
                <w:t>«FIRST»</w:t>
              </w:r>
            </w:fldSimple>
            <w:r w:rsidR="00692703" w:rsidRPr="00CF1A49">
              <w:t xml:space="preserve"> </w:t>
            </w:r>
            <w:fldSimple w:instr=" MERGEFIELD  last \* Upper  \* MERGEFORMAT ">
              <w:r>
                <w:rPr>
                  <w:caps w:val="0"/>
                  <w:noProof/>
                </w:rPr>
                <w:t>«LAST»</w:t>
              </w:r>
            </w:fldSimple>
          </w:p>
          <w:p w14:paraId="75456D2F" w14:textId="05D90736" w:rsidR="00692703" w:rsidRPr="00CF1A49" w:rsidRDefault="00511AD2" w:rsidP="00913946">
            <w:pPr>
              <w:pStyle w:val="ContactInfo"/>
              <w:contextualSpacing w:val="0"/>
            </w:pPr>
            <w:fldSimple w:instr=" MERGEFIELD  location  \* MERGEFORMAT ">
              <w:r>
                <w:rPr>
                  <w:noProof/>
                </w:rPr>
                <w:t>«location»</w:t>
              </w:r>
            </w:fldSimple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1A1D5E713124011817F19D6352D067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fldSimple w:instr=" MERGEFIELD  phone  \* MERGEFORMAT ">
              <w:r>
                <w:rPr>
                  <w:noProof/>
                </w:rPr>
                <w:t>«phone»</w:t>
              </w:r>
            </w:fldSimple>
          </w:p>
          <w:p w14:paraId="037AA6D4" w14:textId="69B6CB6E" w:rsidR="00692703" w:rsidRPr="00CF1A49" w:rsidRDefault="00511AD2" w:rsidP="00913946">
            <w:pPr>
              <w:pStyle w:val="ContactInfoEmphasis"/>
              <w:contextualSpacing w:val="0"/>
            </w:pPr>
            <w:fldSimple w:instr=" MERGEFIELD  email  \* MERGEFORMAT ">
              <w:r>
                <w:rPr>
                  <w:noProof/>
                </w:rPr>
                <w:t>«email»</w:t>
              </w:r>
            </w:fldSimple>
          </w:p>
        </w:tc>
      </w:tr>
      <w:tr w:rsidR="009571D8" w:rsidRPr="00CF1A49" w14:paraId="50D7F9C5" w14:textId="77777777" w:rsidTr="00692703">
        <w:tc>
          <w:tcPr>
            <w:tcW w:w="9360" w:type="dxa"/>
            <w:tcMar>
              <w:top w:w="432" w:type="dxa"/>
            </w:tcMar>
          </w:tcPr>
          <w:p w14:paraId="35BDE3C6" w14:textId="4EF8C726" w:rsidR="001755A8" w:rsidRPr="00CF1A49" w:rsidRDefault="00511AD2" w:rsidP="00913946">
            <w:pPr>
              <w:contextualSpacing w:val="0"/>
            </w:pPr>
            <w:fldSimple w:instr=" MERGEFIELD  headline  \* MERGEFORMAT ">
              <w:r>
                <w:rPr>
                  <w:noProof/>
                </w:rPr>
                <w:t>«headline»</w:t>
              </w:r>
            </w:fldSimple>
          </w:p>
        </w:tc>
      </w:tr>
    </w:tbl>
    <w:sdt>
      <w:sdtPr>
        <w:alias w:val="Skills:"/>
        <w:tag w:val="Skills:"/>
        <w:id w:val="-1392877668"/>
        <w:placeholder>
          <w:docPart w:val="C656B3FA4EC546B5BAA2E8B81FAF4700"/>
        </w:placeholder>
        <w:temporary/>
        <w:showingPlcHdr/>
        <w15:appearance w15:val="hidden"/>
      </w:sdtPr>
      <w:sdtEndPr/>
      <w:sdtContent>
        <w:p w14:paraId="6E120FB2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EE09E7E" w14:textId="77777777" w:rsidTr="00CF1A49">
        <w:tc>
          <w:tcPr>
            <w:tcW w:w="4675" w:type="dxa"/>
          </w:tcPr>
          <w:p w14:paraId="4A4CE844" w14:textId="412D5E51" w:rsidR="001F4E6D" w:rsidRPr="006E1507" w:rsidRDefault="00511AD2" w:rsidP="00511AD2">
            <w:pPr>
              <w:pStyle w:val="ListBullet"/>
              <w:contextualSpacing w:val="0"/>
            </w:pPr>
            <w:fldSimple w:instr=" MERGEFIELD  skills1  \* MERGEFORMAT ">
              <w:r>
                <w:rPr>
                  <w:noProof/>
                </w:rPr>
                <w:t>«skills1»</w:t>
              </w:r>
            </w:fldSimple>
          </w:p>
        </w:tc>
        <w:tc>
          <w:tcPr>
            <w:tcW w:w="4675" w:type="dxa"/>
            <w:tcMar>
              <w:left w:w="360" w:type="dxa"/>
            </w:tcMar>
          </w:tcPr>
          <w:p w14:paraId="12B041FF" w14:textId="28636D24" w:rsidR="001E3120" w:rsidRPr="006E1507" w:rsidRDefault="00511AD2" w:rsidP="00511AD2">
            <w:pPr>
              <w:pStyle w:val="ListBullet"/>
              <w:contextualSpacing w:val="0"/>
            </w:pPr>
            <w:fldSimple w:instr=" MERGEFIELD  skills2  \* MERGEFORMAT ">
              <w:r>
                <w:rPr>
                  <w:noProof/>
                </w:rPr>
                <w:t>«skills2»</w:t>
              </w:r>
            </w:fldSimple>
          </w:p>
        </w:tc>
      </w:tr>
    </w:tbl>
    <w:p w14:paraId="0D531989" w14:textId="752CD9A8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50B83" w14:textId="77777777" w:rsidR="00864D34" w:rsidRDefault="00864D34" w:rsidP="0068194B">
      <w:r>
        <w:separator/>
      </w:r>
    </w:p>
    <w:p w14:paraId="66778152" w14:textId="77777777" w:rsidR="00864D34" w:rsidRDefault="00864D34"/>
    <w:p w14:paraId="11A913BD" w14:textId="77777777" w:rsidR="00864D34" w:rsidRDefault="00864D34"/>
  </w:endnote>
  <w:endnote w:type="continuationSeparator" w:id="0">
    <w:p w14:paraId="6E3F6267" w14:textId="77777777" w:rsidR="00864D34" w:rsidRDefault="00864D34" w:rsidP="0068194B">
      <w:r>
        <w:continuationSeparator/>
      </w:r>
    </w:p>
    <w:p w14:paraId="10AEEA74" w14:textId="77777777" w:rsidR="00864D34" w:rsidRDefault="00864D34"/>
    <w:p w14:paraId="2165204F" w14:textId="77777777" w:rsidR="00864D34" w:rsidRDefault="00864D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F8EDD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A8FC7" w14:textId="77777777" w:rsidR="00864D34" w:rsidRDefault="00864D34" w:rsidP="0068194B">
      <w:r>
        <w:separator/>
      </w:r>
    </w:p>
    <w:p w14:paraId="782A6BF4" w14:textId="77777777" w:rsidR="00864D34" w:rsidRDefault="00864D34"/>
    <w:p w14:paraId="0E7C655B" w14:textId="77777777" w:rsidR="00864D34" w:rsidRDefault="00864D34"/>
  </w:footnote>
  <w:footnote w:type="continuationSeparator" w:id="0">
    <w:p w14:paraId="6FC3CCA5" w14:textId="77777777" w:rsidR="00864D34" w:rsidRDefault="00864D34" w:rsidP="0068194B">
      <w:r>
        <w:continuationSeparator/>
      </w:r>
    </w:p>
    <w:p w14:paraId="458EB852" w14:textId="77777777" w:rsidR="00864D34" w:rsidRDefault="00864D34"/>
    <w:p w14:paraId="0F420EAA" w14:textId="77777777" w:rsidR="00864D34" w:rsidRDefault="00864D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66C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706776F" wp14:editId="7E20BB5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C8F4B7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D2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1AD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64D34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B88E1"/>
  <w15:chartTrackingRefBased/>
  <w15:docId w15:val="{340090BE-5DEA-42C1-B762-BF243F1D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%20Wolfe-Ada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A1D5E713124011817F19D6352D0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B0584-2383-4A6A-B4AD-4C17181FA6CA}"/>
      </w:docPartPr>
      <w:docPartBody>
        <w:p w:rsidR="00000000" w:rsidRDefault="00945D6C">
          <w:pPr>
            <w:pStyle w:val="31A1D5E713124011817F19D6352D067B"/>
          </w:pPr>
          <w:r w:rsidRPr="00CF1A49">
            <w:t>·</w:t>
          </w:r>
        </w:p>
      </w:docPartBody>
    </w:docPart>
    <w:docPart>
      <w:docPartPr>
        <w:name w:val="C656B3FA4EC546B5BAA2E8B81FAF4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E244E-047D-4025-92DD-0CCD2D692A91}"/>
      </w:docPartPr>
      <w:docPartBody>
        <w:p w:rsidR="00000000" w:rsidRDefault="00945D6C">
          <w:pPr>
            <w:pStyle w:val="C656B3FA4EC546B5BAA2E8B81FAF4700"/>
          </w:pPr>
          <w:r w:rsidRPr="00CF1A49">
            <w:t>Skil</w:t>
          </w:r>
          <w:r w:rsidRPr="00CF1A49">
            <w:t>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6C"/>
    <w:rsid w:val="0094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C29F322C1146ACB327E0A194DE4978">
    <w:name w:val="B5C29F322C1146ACB327E0A194DE497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D4DB22DC96144BA84D2FEEED909990A">
    <w:name w:val="0D4DB22DC96144BA84D2FEEED909990A"/>
  </w:style>
  <w:style w:type="paragraph" w:customStyle="1" w:styleId="70FC7A4F55924A7FAC41E06C9A9BE1D4">
    <w:name w:val="70FC7A4F55924A7FAC41E06C9A9BE1D4"/>
  </w:style>
  <w:style w:type="paragraph" w:customStyle="1" w:styleId="31A1D5E713124011817F19D6352D067B">
    <w:name w:val="31A1D5E713124011817F19D6352D067B"/>
  </w:style>
  <w:style w:type="paragraph" w:customStyle="1" w:styleId="759DD13F4D4747B3BA9D135D1320A449">
    <w:name w:val="759DD13F4D4747B3BA9D135D1320A449"/>
  </w:style>
  <w:style w:type="paragraph" w:customStyle="1" w:styleId="BDCAA0D0E93A4B6AA69E9C189BC7FB9C">
    <w:name w:val="BDCAA0D0E93A4B6AA69E9C189BC7FB9C"/>
  </w:style>
  <w:style w:type="paragraph" w:customStyle="1" w:styleId="8798D9E0681246FBB64733990F830368">
    <w:name w:val="8798D9E0681246FBB64733990F830368"/>
  </w:style>
  <w:style w:type="paragraph" w:customStyle="1" w:styleId="5121B183E9E0402192B35A9DC176395D">
    <w:name w:val="5121B183E9E0402192B35A9DC176395D"/>
  </w:style>
  <w:style w:type="paragraph" w:customStyle="1" w:styleId="EA9E2976650845B6846B2143B783B381">
    <w:name w:val="EA9E2976650845B6846B2143B783B381"/>
  </w:style>
  <w:style w:type="paragraph" w:customStyle="1" w:styleId="D74AF7B86A6640DFAFCB0A53C518D525">
    <w:name w:val="D74AF7B86A6640DFAFCB0A53C518D525"/>
  </w:style>
  <w:style w:type="paragraph" w:customStyle="1" w:styleId="E57AA67612B54F6F85474EA90269DB37">
    <w:name w:val="E57AA67612B54F6F85474EA90269DB37"/>
  </w:style>
  <w:style w:type="paragraph" w:customStyle="1" w:styleId="E2DC3C313B914993B2811A01D5BF0B50">
    <w:name w:val="E2DC3C313B914993B2811A01D5BF0B50"/>
  </w:style>
  <w:style w:type="paragraph" w:customStyle="1" w:styleId="797A508FDA5D41C5A553420541727C05">
    <w:name w:val="797A508FDA5D41C5A553420541727C05"/>
  </w:style>
  <w:style w:type="paragraph" w:customStyle="1" w:styleId="80533BBF853F4E3FB57736D2E8889F4F">
    <w:name w:val="80533BBF853F4E3FB57736D2E8889F4F"/>
  </w:style>
  <w:style w:type="paragraph" w:customStyle="1" w:styleId="9946050CC09B499B9D0650EC78883B22">
    <w:name w:val="9946050CC09B499B9D0650EC78883B2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D315CE619E54C91BADA02A882F77B15">
    <w:name w:val="DD315CE619E54C91BADA02A882F77B15"/>
  </w:style>
  <w:style w:type="paragraph" w:customStyle="1" w:styleId="F5D7F0A32CA144C484B6349BC1B882C4">
    <w:name w:val="F5D7F0A32CA144C484B6349BC1B882C4"/>
  </w:style>
  <w:style w:type="paragraph" w:customStyle="1" w:styleId="38BC20BA20A7428D9D233CCECE0B65FB">
    <w:name w:val="38BC20BA20A7428D9D233CCECE0B65FB"/>
  </w:style>
  <w:style w:type="paragraph" w:customStyle="1" w:styleId="A58297A915F64A5093AB3D078A65E130">
    <w:name w:val="A58297A915F64A5093AB3D078A65E130"/>
  </w:style>
  <w:style w:type="paragraph" w:customStyle="1" w:styleId="EE5D51C155A34080849FFD3212E58882">
    <w:name w:val="EE5D51C155A34080849FFD3212E58882"/>
  </w:style>
  <w:style w:type="paragraph" w:customStyle="1" w:styleId="FD805830836A47A991668A85AE1B843E">
    <w:name w:val="FD805830836A47A991668A85AE1B843E"/>
  </w:style>
  <w:style w:type="paragraph" w:customStyle="1" w:styleId="1E1C352AC53F46BDAB805B513CE6582E">
    <w:name w:val="1E1C352AC53F46BDAB805B513CE6582E"/>
  </w:style>
  <w:style w:type="paragraph" w:customStyle="1" w:styleId="221620D40ABB416680D8BD64777E8156">
    <w:name w:val="221620D40ABB416680D8BD64777E8156"/>
  </w:style>
  <w:style w:type="paragraph" w:customStyle="1" w:styleId="DB2FB24332AB46E2B4C3DB1D102FC49D">
    <w:name w:val="DB2FB24332AB46E2B4C3DB1D102FC49D"/>
  </w:style>
  <w:style w:type="paragraph" w:customStyle="1" w:styleId="CDB0A96A4BE940E1B931AB7DFF0BE126">
    <w:name w:val="CDB0A96A4BE940E1B931AB7DFF0BE126"/>
  </w:style>
  <w:style w:type="paragraph" w:customStyle="1" w:styleId="4461101F6E234A3DA8AAD1A28ACFDCD2">
    <w:name w:val="4461101F6E234A3DA8AAD1A28ACFDCD2"/>
  </w:style>
  <w:style w:type="paragraph" w:customStyle="1" w:styleId="0D1032F9EAA04982B7EC338AD39C3B91">
    <w:name w:val="0D1032F9EAA04982B7EC338AD39C3B91"/>
  </w:style>
  <w:style w:type="paragraph" w:customStyle="1" w:styleId="E6039BCA876C4B669668638144BFAD41">
    <w:name w:val="E6039BCA876C4B669668638144BFAD41"/>
  </w:style>
  <w:style w:type="paragraph" w:customStyle="1" w:styleId="E57DFF0C313B4ECB8478B005E2B77F7A">
    <w:name w:val="E57DFF0C313B4ECB8478B005E2B77F7A"/>
  </w:style>
  <w:style w:type="paragraph" w:customStyle="1" w:styleId="FA5FBE0EF5FA46579A8459F89EF8A085">
    <w:name w:val="FA5FBE0EF5FA46579A8459F89EF8A085"/>
  </w:style>
  <w:style w:type="paragraph" w:customStyle="1" w:styleId="6A1C059F4F2D40FA888A69650D4098E4">
    <w:name w:val="6A1C059F4F2D40FA888A69650D4098E4"/>
  </w:style>
  <w:style w:type="paragraph" w:customStyle="1" w:styleId="B22DC6365BD2434086B9A07A40C8D267">
    <w:name w:val="B22DC6365BD2434086B9A07A40C8D267"/>
  </w:style>
  <w:style w:type="paragraph" w:customStyle="1" w:styleId="ACDA1D6E03B04348BC3D6DC45A622262">
    <w:name w:val="ACDA1D6E03B04348BC3D6DC45A622262"/>
  </w:style>
  <w:style w:type="paragraph" w:customStyle="1" w:styleId="C656B3FA4EC546B5BAA2E8B81FAF4700">
    <w:name w:val="C656B3FA4EC546B5BAA2E8B81FAF4700"/>
  </w:style>
  <w:style w:type="paragraph" w:customStyle="1" w:styleId="3E72E4CEA9FC4DAA9278C4AF9484FCFD">
    <w:name w:val="3E72E4CEA9FC4DAA9278C4AF9484FCFD"/>
  </w:style>
  <w:style w:type="paragraph" w:customStyle="1" w:styleId="D11AA373E5A444B79E992275A3467A51">
    <w:name w:val="D11AA373E5A444B79E992275A3467A51"/>
  </w:style>
  <w:style w:type="paragraph" w:customStyle="1" w:styleId="F5A35982ECEA42F0AC660D1C418D7CC6">
    <w:name w:val="F5A35982ECEA42F0AC660D1C418D7CC6"/>
  </w:style>
  <w:style w:type="paragraph" w:customStyle="1" w:styleId="FEB25B54F0A5443D87DB12546639778B">
    <w:name w:val="FEB25B54F0A5443D87DB12546639778B"/>
  </w:style>
  <w:style w:type="paragraph" w:customStyle="1" w:styleId="01E7889ACFEB4933B979938408E25C0E">
    <w:name w:val="01E7889ACFEB4933B979938408E25C0E"/>
  </w:style>
  <w:style w:type="paragraph" w:customStyle="1" w:styleId="5145ABFE5FD347BDA935449D09129CF1">
    <w:name w:val="5145ABFE5FD347BDA935449D09129CF1"/>
  </w:style>
  <w:style w:type="paragraph" w:customStyle="1" w:styleId="39D04A95C6A94C22AB1352A34F19C149">
    <w:name w:val="39D04A95C6A94C22AB1352A34F19C1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Wolfe-Adam</dc:creator>
  <cp:keywords/>
  <dc:description/>
  <cp:lastModifiedBy>Tyler Wolfe-Adam</cp:lastModifiedBy>
  <cp:revision>1</cp:revision>
  <dcterms:created xsi:type="dcterms:W3CDTF">2021-05-22T01:17:00Z</dcterms:created>
  <dcterms:modified xsi:type="dcterms:W3CDTF">2021-05-22T01:23:00Z</dcterms:modified>
  <cp:category/>
</cp:coreProperties>
</file>